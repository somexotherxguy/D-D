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50D" w:rsidRDefault="003F7EF2">
      <w:r>
        <w:t>Pull in user information</w:t>
      </w:r>
    </w:p>
    <w:p w:rsidR="003F7EF2" w:rsidRDefault="003F7EF2" w:rsidP="003F7EF2">
      <w:pPr>
        <w:pStyle w:val="ListParagraph"/>
        <w:numPr>
          <w:ilvl w:val="0"/>
          <w:numId w:val="1"/>
        </w:numPr>
      </w:pPr>
      <w:r>
        <w:t>Username</w:t>
      </w:r>
    </w:p>
    <w:p w:rsidR="003F7EF2" w:rsidRDefault="003F7EF2" w:rsidP="003F7EF2">
      <w:pPr>
        <w:pStyle w:val="ListParagraph"/>
        <w:numPr>
          <w:ilvl w:val="0"/>
          <w:numId w:val="1"/>
        </w:numPr>
      </w:pPr>
      <w:r>
        <w:t>Password</w:t>
      </w:r>
    </w:p>
    <w:p w:rsidR="003F7EF2" w:rsidRDefault="003F7EF2" w:rsidP="003F7EF2">
      <w:pPr>
        <w:pStyle w:val="ListParagraph"/>
        <w:numPr>
          <w:ilvl w:val="0"/>
          <w:numId w:val="1"/>
        </w:numPr>
      </w:pPr>
      <w:r>
        <w:t>Character List</w:t>
      </w:r>
    </w:p>
    <w:p w:rsidR="003F7EF2" w:rsidRDefault="003F7EF2" w:rsidP="003F7EF2">
      <w:pPr>
        <w:pStyle w:val="ListParagraph"/>
        <w:numPr>
          <w:ilvl w:val="1"/>
          <w:numId w:val="1"/>
        </w:numPr>
      </w:pPr>
      <w:r>
        <w:t>Character Info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Name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Image??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Personality Traits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Ideals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Bonds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Flaws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Traits of Note</w:t>
      </w:r>
    </w:p>
    <w:p w:rsidR="00D1371D" w:rsidRDefault="00D1371D" w:rsidP="003F7EF2">
      <w:pPr>
        <w:pStyle w:val="ListParagraph"/>
        <w:numPr>
          <w:ilvl w:val="3"/>
          <w:numId w:val="1"/>
        </w:numPr>
      </w:pPr>
      <w:r>
        <w:t>Backstory</w:t>
      </w:r>
    </w:p>
    <w:p w:rsidR="00D1371D" w:rsidRDefault="00D1371D" w:rsidP="003F7EF2">
      <w:pPr>
        <w:pStyle w:val="ListParagraph"/>
        <w:numPr>
          <w:ilvl w:val="3"/>
          <w:numId w:val="1"/>
        </w:numPr>
      </w:pPr>
      <w:r>
        <w:t>Description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Gender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Age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Height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Weight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Race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Sub race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Alignment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EXP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Class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Archetype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Fighting Style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Level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Background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HP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Languages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Tool/Weapon Proficiency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Armor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Tool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Weapon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Skills</w:t>
      </w:r>
    </w:p>
    <w:p w:rsidR="00D1371D" w:rsidRDefault="00D1371D" w:rsidP="00D1371D">
      <w:pPr>
        <w:pStyle w:val="ListParagraph"/>
        <w:numPr>
          <w:ilvl w:val="3"/>
          <w:numId w:val="1"/>
        </w:numPr>
      </w:pPr>
      <w:r>
        <w:t>Proficiency Modifier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Saves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Abilities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Strength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proofErr w:type="spellStart"/>
      <w:r>
        <w:t>Dex</w:t>
      </w:r>
      <w:proofErr w:type="spellEnd"/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Cons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Wisdom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Charisma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r>
        <w:t>Equipment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Armor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Weapons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lastRenderedPageBreak/>
        <w:t>Misc.</w:t>
      </w:r>
    </w:p>
    <w:p w:rsidR="003F7EF2" w:rsidRDefault="003F7EF2" w:rsidP="003F7EF2">
      <w:pPr>
        <w:pStyle w:val="ListParagraph"/>
        <w:numPr>
          <w:ilvl w:val="3"/>
          <w:numId w:val="1"/>
        </w:numPr>
      </w:pPr>
      <w:r>
        <w:t>Money</w:t>
      </w:r>
    </w:p>
    <w:p w:rsidR="003F7EF2" w:rsidRDefault="003F7EF2" w:rsidP="003F7EF2">
      <w:pPr>
        <w:pStyle w:val="ListParagraph"/>
        <w:numPr>
          <w:ilvl w:val="2"/>
          <w:numId w:val="1"/>
        </w:numPr>
      </w:pPr>
      <w:proofErr w:type="spellStart"/>
      <w:r>
        <w:t>Spellcasting</w:t>
      </w:r>
      <w:proofErr w:type="spellEnd"/>
    </w:p>
    <w:p w:rsidR="003F7EF2" w:rsidRDefault="00D1371D" w:rsidP="003F7EF2">
      <w:pPr>
        <w:pStyle w:val="ListParagraph"/>
        <w:numPr>
          <w:ilvl w:val="3"/>
          <w:numId w:val="1"/>
        </w:numPr>
      </w:pPr>
      <w:r>
        <w:t>Spells player is able to use</w:t>
      </w:r>
    </w:p>
    <w:p w:rsidR="00D1371D" w:rsidRDefault="00D1371D" w:rsidP="00D1371D">
      <w:pPr>
        <w:pStyle w:val="ListParagraph"/>
        <w:numPr>
          <w:ilvl w:val="2"/>
          <w:numId w:val="1"/>
        </w:numPr>
      </w:pPr>
      <w:r>
        <w:t>Feats</w:t>
      </w:r>
    </w:p>
    <w:p w:rsidR="0013333D" w:rsidRDefault="0013333D" w:rsidP="0013333D">
      <w:pPr>
        <w:pStyle w:val="ListParagraph"/>
        <w:numPr>
          <w:ilvl w:val="2"/>
          <w:numId w:val="1"/>
        </w:numPr>
      </w:pPr>
      <w:r>
        <w:t>Notes</w:t>
      </w:r>
    </w:p>
    <w:p w:rsidR="00C32572" w:rsidRDefault="00C32572" w:rsidP="00C32572"/>
    <w:p w:rsidR="00C32572" w:rsidRDefault="00C32572" w:rsidP="00C32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858"/>
        <w:gridCol w:w="4858"/>
        <w:gridCol w:w="4858"/>
      </w:tblGrid>
      <w:tr w:rsidR="00081341" w:rsidRPr="00C32572" w:rsidTr="00081341">
        <w:tc>
          <w:tcPr>
            <w:tcW w:w="4492" w:type="dxa"/>
          </w:tcPr>
          <w:p w:rsidR="00081341" w:rsidRPr="00081341" w:rsidRDefault="00081341" w:rsidP="00C32572">
            <w:pPr>
              <w:ind w:left="-26"/>
              <w:rPr>
                <w:b/>
              </w:rPr>
            </w:pPr>
            <w:bookmarkStart w:id="0" w:name="_GoBack" w:colFirst="0" w:colLast="3"/>
            <w:r>
              <w:rPr>
                <w:b/>
              </w:rPr>
              <w:t>Field Name</w:t>
            </w:r>
          </w:p>
        </w:tc>
        <w:tc>
          <w:tcPr>
            <w:tcW w:w="4858" w:type="dxa"/>
          </w:tcPr>
          <w:p w:rsidR="00081341" w:rsidRPr="00081341" w:rsidRDefault="00081341" w:rsidP="00C32572">
            <w:pPr>
              <w:ind w:left="-26"/>
              <w:rPr>
                <w:b/>
              </w:rPr>
            </w:pPr>
            <w:r w:rsidRPr="00081341">
              <w:rPr>
                <w:b/>
              </w:rPr>
              <w:t>Variable Name</w:t>
            </w:r>
          </w:p>
        </w:tc>
        <w:tc>
          <w:tcPr>
            <w:tcW w:w="4858" w:type="dxa"/>
          </w:tcPr>
          <w:p w:rsidR="00081341" w:rsidRPr="00081341" w:rsidRDefault="00081341" w:rsidP="00C32572">
            <w:pPr>
              <w:ind w:left="-26"/>
              <w:rPr>
                <w:b/>
              </w:rPr>
            </w:pPr>
            <w:r>
              <w:rPr>
                <w:b/>
              </w:rPr>
              <w:t>Field Type</w:t>
            </w:r>
          </w:p>
        </w:tc>
        <w:tc>
          <w:tcPr>
            <w:tcW w:w="4858" w:type="dxa"/>
          </w:tcPr>
          <w:p w:rsidR="00081341" w:rsidRPr="00081341" w:rsidRDefault="00081341" w:rsidP="00C32572">
            <w:pPr>
              <w:ind w:left="-26"/>
              <w:rPr>
                <w:b/>
              </w:rPr>
            </w:pPr>
            <w:r>
              <w:rPr>
                <w:b/>
              </w:rPr>
              <w:t>Data Type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C32572">
            <w:pPr>
              <w:ind w:left="-26"/>
            </w:pPr>
            <w:r w:rsidRPr="00C32572">
              <w:t>Password</w:t>
            </w:r>
          </w:p>
        </w:tc>
        <w:tc>
          <w:tcPr>
            <w:tcW w:w="4858" w:type="dxa"/>
          </w:tcPr>
          <w:p w:rsidR="00081341" w:rsidRPr="00C32572" w:rsidRDefault="00081341" w:rsidP="00C32572">
            <w:pPr>
              <w:ind w:left="-26"/>
            </w:pPr>
            <w:r>
              <w:t>password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text – password</w:t>
            </w:r>
          </w:p>
        </w:tc>
        <w:tc>
          <w:tcPr>
            <w:tcW w:w="4858" w:type="dxa"/>
          </w:tcPr>
          <w:p w:rsidR="00081341" w:rsidRPr="00C32572" w:rsidRDefault="00081341" w:rsidP="00C32572">
            <w:pPr>
              <w:ind w:left="-26"/>
            </w:pPr>
            <w:r>
              <w:t>string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C32572">
            <w:pPr>
              <w:ind w:left="-26"/>
            </w:pPr>
            <w:r w:rsidRPr="00C32572">
              <w:t>Image??</w:t>
            </w:r>
          </w:p>
        </w:tc>
        <w:tc>
          <w:tcPr>
            <w:tcW w:w="4858" w:type="dxa"/>
          </w:tcPr>
          <w:p w:rsidR="00081341" w:rsidRPr="00C32572" w:rsidRDefault="00081341" w:rsidP="00C32572">
            <w:pPr>
              <w:ind w:left="-26"/>
            </w:pPr>
            <w:r>
              <w:t>icon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 xml:space="preserve">text </w:t>
            </w:r>
          </w:p>
        </w:tc>
        <w:tc>
          <w:tcPr>
            <w:tcW w:w="4858" w:type="dxa"/>
          </w:tcPr>
          <w:p w:rsidR="00081341" w:rsidRPr="00C32572" w:rsidRDefault="00081341" w:rsidP="00C32572">
            <w:pPr>
              <w:ind w:left="-26"/>
            </w:pPr>
            <w:r>
              <w:t>image file (or hyperlink)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C32572">
            <w:pPr>
              <w:ind w:left="-26"/>
            </w:pPr>
            <w:r w:rsidRPr="00C32572">
              <w:t>Ideals</w:t>
            </w:r>
          </w:p>
        </w:tc>
        <w:tc>
          <w:tcPr>
            <w:tcW w:w="4858" w:type="dxa"/>
          </w:tcPr>
          <w:p w:rsidR="00081341" w:rsidRPr="00C32572" w:rsidRDefault="00081341" w:rsidP="00C32572">
            <w:pPr>
              <w:ind w:left="-26"/>
            </w:pPr>
            <w:r>
              <w:t>ideal</w:t>
            </w:r>
          </w:p>
        </w:tc>
        <w:tc>
          <w:tcPr>
            <w:tcW w:w="4858" w:type="dxa"/>
          </w:tcPr>
          <w:p w:rsidR="00081341" w:rsidRPr="00C32572" w:rsidRDefault="00081341" w:rsidP="00C32572">
            <w:pPr>
              <w:ind w:left="-26"/>
            </w:pPr>
            <w:r>
              <w:t>text area</w:t>
            </w:r>
          </w:p>
        </w:tc>
        <w:tc>
          <w:tcPr>
            <w:tcW w:w="4858" w:type="dxa"/>
          </w:tcPr>
          <w:p w:rsidR="00081341" w:rsidRPr="00C32572" w:rsidRDefault="00081341" w:rsidP="00C32572">
            <w:pPr>
              <w:ind w:left="-26"/>
            </w:pPr>
            <w:r>
              <w:t>string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Flaws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flaw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text area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string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Backstory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story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text area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string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Gender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gender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radio button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char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Height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height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number</w:t>
            </w:r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proofErr w:type="spellStart"/>
            <w:r>
              <w:t>int</w:t>
            </w:r>
            <w:proofErr w:type="spellEnd"/>
            <w:r>
              <w:t xml:space="preserve"> (in mm)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Race</w:t>
            </w:r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r>
              <w:t>race</w:t>
            </w:r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r>
              <w:t>dropdown</w:t>
            </w:r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r>
              <w:t>string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Alignment</w:t>
            </w:r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r>
              <w:t>alignment</w:t>
            </w:r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r>
              <w:t>dropdown</w:t>
            </w:r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r>
              <w:t>string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Class</w:t>
            </w:r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proofErr w:type="spellStart"/>
            <w:r>
              <w:t>class_name</w:t>
            </w:r>
            <w:proofErr w:type="spellEnd"/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r>
              <w:t>dropdown</w:t>
            </w:r>
          </w:p>
        </w:tc>
        <w:tc>
          <w:tcPr>
            <w:tcW w:w="4858" w:type="dxa"/>
          </w:tcPr>
          <w:p w:rsidR="00081341" w:rsidRPr="00C32572" w:rsidRDefault="00922987" w:rsidP="00081341">
            <w:pPr>
              <w:ind w:left="-26"/>
            </w:pPr>
            <w:r>
              <w:t>string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Fighting Style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Background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ideal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text area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  <w:r>
              <w:t>string</w:t>
            </w: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Languages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Armor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Weapon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Proficiency Modifier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Abilities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proofErr w:type="spellStart"/>
            <w:r w:rsidRPr="00C32572">
              <w:t>Dex</w:t>
            </w:r>
            <w:proofErr w:type="spellEnd"/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proofErr w:type="spellStart"/>
            <w:r w:rsidRPr="00C32572">
              <w:t>Int</w:t>
            </w:r>
            <w:proofErr w:type="spellEnd"/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Charisma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Armor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Misc.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proofErr w:type="spellStart"/>
            <w:r w:rsidRPr="00C32572">
              <w:t>Spellcasting</w:t>
            </w:r>
            <w:proofErr w:type="spellEnd"/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Feats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Username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Character List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Name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Personality Traits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Bonds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Traits of Note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Description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Age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Weight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Sub race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EXP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Archetype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Level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HP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Tool/Weapon Proficiency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Tool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Skills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Saves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Strength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Cons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Wisdom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Equipment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Weapons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Money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Spells player is able to use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tr w:rsidR="00081341" w:rsidRPr="00C32572" w:rsidTr="00081341">
        <w:tc>
          <w:tcPr>
            <w:tcW w:w="4492" w:type="dxa"/>
          </w:tcPr>
          <w:p w:rsidR="00081341" w:rsidRPr="00C32572" w:rsidRDefault="00081341" w:rsidP="00081341">
            <w:pPr>
              <w:ind w:left="-26"/>
            </w:pPr>
            <w:r w:rsidRPr="00C32572">
              <w:t>Notes</w:t>
            </w: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  <w:tc>
          <w:tcPr>
            <w:tcW w:w="4858" w:type="dxa"/>
          </w:tcPr>
          <w:p w:rsidR="00081341" w:rsidRPr="00C32572" w:rsidRDefault="00081341" w:rsidP="00081341">
            <w:pPr>
              <w:ind w:left="-26"/>
            </w:pPr>
          </w:p>
        </w:tc>
      </w:tr>
      <w:bookmarkEnd w:id="0"/>
    </w:tbl>
    <w:p w:rsidR="00C32572" w:rsidRDefault="00C32572" w:rsidP="00C32572"/>
    <w:sectPr w:rsidR="00C3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37F97"/>
    <w:multiLevelType w:val="hybridMultilevel"/>
    <w:tmpl w:val="889A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43E8A"/>
    <w:multiLevelType w:val="hybridMultilevel"/>
    <w:tmpl w:val="E7343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F2"/>
    <w:rsid w:val="00081341"/>
    <w:rsid w:val="0013333D"/>
    <w:rsid w:val="003F7EF2"/>
    <w:rsid w:val="00431784"/>
    <w:rsid w:val="0080350D"/>
    <w:rsid w:val="00865B20"/>
    <w:rsid w:val="00922987"/>
    <w:rsid w:val="00C32572"/>
    <w:rsid w:val="00D1371D"/>
    <w:rsid w:val="00F9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6102F-ED40-4E1E-9564-BB9090A8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F2"/>
    <w:pPr>
      <w:ind w:left="720"/>
      <w:contextualSpacing/>
    </w:pPr>
  </w:style>
  <w:style w:type="table" w:styleId="TableGrid">
    <w:name w:val="Table Grid"/>
    <w:basedOn w:val="TableNormal"/>
    <w:uiPriority w:val="39"/>
    <w:rsid w:val="00C32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F1D13-4AA9-4260-9AB1-54281080E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E1A4065E</Template>
  <TotalTime>55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Roach, Dylan P. (S&amp;T-Student)</dc:creator>
  <cp:keywords/>
  <dc:description/>
  <cp:lastModifiedBy>Roach, Dylan P. (S&amp;T-Student)</cp:lastModifiedBy>
  <cp:revision>6</cp:revision>
  <dcterms:created xsi:type="dcterms:W3CDTF">2016-09-01T19:22:00Z</dcterms:created>
  <dcterms:modified xsi:type="dcterms:W3CDTF">2016-09-01T20:17:00Z</dcterms:modified>
</cp:coreProperties>
</file>